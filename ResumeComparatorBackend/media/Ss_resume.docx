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3DF6" w14:textId="04A08F00" w:rsidR="00F41BEE" w:rsidRDefault="00B43303" w:rsidP="009F2912">
      <w:pPr>
        <w:pStyle w:val="Title"/>
      </w:pPr>
      <w:r>
        <w:t>S</w:t>
      </w:r>
      <w:r w:rsidR="00EE4161">
        <w:t>imran Sen</w:t>
      </w:r>
    </w:p>
    <w:p w14:paraId="3DD6EEBE" w14:textId="415C1687" w:rsidR="00F41BEE" w:rsidRDefault="005930FD" w:rsidP="00B63E5A">
      <w:pPr>
        <w:pStyle w:val="Subtitle"/>
        <w:spacing w:before="0"/>
      </w:pPr>
      <w:r w:rsidRPr="005930FD">
        <w:t>BIOLOGY STUDENT</w:t>
      </w:r>
    </w:p>
    <w:p w14:paraId="7991C9D5" w14:textId="626EE216" w:rsidR="00F41BEE" w:rsidRDefault="00B43303" w:rsidP="009E3475">
      <w:pPr>
        <w:pStyle w:val="Heading1"/>
      </w:pPr>
      <w:r>
        <w:t>Charlottetown, PE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 w:rsidR="00D450BF">
        <w:t>902</w:t>
      </w:r>
      <w:r>
        <w:t>.9</w:t>
      </w:r>
      <w:r w:rsidR="00D450BF">
        <w:t>16</w:t>
      </w:r>
      <w:r>
        <w:t>.</w:t>
      </w:r>
      <w:r w:rsidR="00D450BF">
        <w:t>7836</w:t>
      </w:r>
      <w:r w:rsidR="00F41BEE" w:rsidRPr="00B5257D">
        <w:t xml:space="preserve"> |</w:t>
      </w:r>
      <w:r w:rsidR="00F41BEE">
        <w:t xml:space="preserve"> </w:t>
      </w:r>
      <w:r>
        <w:t>s</w:t>
      </w:r>
      <w:r w:rsidR="00EE4161">
        <w:t>imransen</w:t>
      </w:r>
      <w:r w:rsidR="00D450BF">
        <w:t>28</w:t>
      </w:r>
      <w:r>
        <w:t>@gmail.com</w:t>
      </w:r>
      <w:r w:rsidR="00F41BEE" w:rsidRPr="00B5257D">
        <w:t xml:space="preserve"> </w:t>
      </w:r>
    </w:p>
    <w:p w14:paraId="68F8F646" w14:textId="41D91D90" w:rsidR="00003455" w:rsidRPr="00003455" w:rsidRDefault="00003455" w:rsidP="00003455"/>
    <w:p w14:paraId="320CCC0C" w14:textId="34E9F85E" w:rsidR="00F41BEE" w:rsidRDefault="00E80EF1" w:rsidP="006E0605">
      <w:pPr>
        <w:pStyle w:val="Heading1"/>
      </w:pPr>
      <w:r>
        <w:t>H</w:t>
      </w:r>
      <w:r w:rsidRPr="00E80EF1">
        <w:t xml:space="preserve">ighlights of </w:t>
      </w:r>
      <w:r>
        <w:t>Q</w:t>
      </w:r>
      <w:r w:rsidRPr="00E80EF1">
        <w:t>ualification</w:t>
      </w:r>
      <w:r>
        <w:t>s</w:t>
      </w:r>
    </w:p>
    <w:p w14:paraId="2FFCC26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CE05B0" wp14:editId="75BD0C92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A41AE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9583F2E" w14:textId="77777777" w:rsidR="0013299A" w:rsidRDefault="0013299A" w:rsidP="00CC38D4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Currently</w:t>
      </w:r>
      <w:proofErr w:type="gramEnd"/>
      <w:r>
        <w:t xml:space="preserve"> pursuing a Bachelor of Science in Biology at the University of Prince Edward Island.</w:t>
      </w:r>
    </w:p>
    <w:p w14:paraId="097CA47A" w14:textId="77777777" w:rsidR="0013299A" w:rsidRDefault="0013299A" w:rsidP="00CC38D4">
      <w:pPr>
        <w:pStyle w:val="ListParagraph"/>
        <w:numPr>
          <w:ilvl w:val="0"/>
          <w:numId w:val="21"/>
        </w:numPr>
        <w:spacing w:line="360" w:lineRule="auto"/>
      </w:pPr>
      <w:r>
        <w:t>Strong understanding of biological principles, including microbiology, genetics, and biochemistry.</w:t>
      </w:r>
    </w:p>
    <w:p w14:paraId="0DBE8ADB" w14:textId="77777777" w:rsidR="0013299A" w:rsidRDefault="0013299A" w:rsidP="00CC38D4">
      <w:pPr>
        <w:pStyle w:val="ListParagraph"/>
        <w:numPr>
          <w:ilvl w:val="0"/>
          <w:numId w:val="21"/>
        </w:numPr>
        <w:spacing w:line="360" w:lineRule="auto"/>
      </w:pPr>
      <w:r>
        <w:t>Hands-on experience with laboratory techniques such as microscopy, DNA extraction, gel electrophoresis, and PCR.</w:t>
      </w:r>
    </w:p>
    <w:p w14:paraId="61E19F51" w14:textId="77777777" w:rsidR="0013299A" w:rsidRDefault="0013299A" w:rsidP="00CC38D4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Skilled</w:t>
      </w:r>
      <w:proofErr w:type="gramEnd"/>
      <w:r>
        <w:t xml:space="preserve"> in research methodology, data analysis, and technical report writing.</w:t>
      </w:r>
    </w:p>
    <w:p w14:paraId="27A9C344" w14:textId="77777777" w:rsidR="0013299A" w:rsidRDefault="0013299A" w:rsidP="00CC38D4">
      <w:pPr>
        <w:pStyle w:val="ListParagraph"/>
        <w:numPr>
          <w:ilvl w:val="0"/>
          <w:numId w:val="21"/>
        </w:numPr>
        <w:spacing w:line="360" w:lineRule="auto"/>
      </w:pPr>
      <w:r>
        <w:t>Effective communication and teamwork skills, demonstrated through academic and professional experiences.</w:t>
      </w:r>
    </w:p>
    <w:p w14:paraId="3BC2CF35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BCF355A58A72456DA2E7242B5E81A986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3B93E57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09842DC" wp14:editId="1C49DBA6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16AB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D5FAF1" w14:textId="45388981" w:rsidR="00F41BEE" w:rsidRDefault="00D3576E" w:rsidP="006E0605">
      <w:pPr>
        <w:pStyle w:val="Heading2"/>
      </w:pPr>
      <w:r>
        <w:t>Walmart | Associate</w:t>
      </w:r>
      <w:r w:rsidR="00003455">
        <w:tab/>
      </w:r>
      <w:r>
        <w:t xml:space="preserve">Sept 2023 – Present </w:t>
      </w:r>
    </w:p>
    <w:p w14:paraId="58948633" w14:textId="77777777" w:rsidR="00D3576E" w:rsidRDefault="00D3576E" w:rsidP="00D3576E">
      <w:pPr>
        <w:pStyle w:val="ListBullet"/>
      </w:pPr>
      <w:r>
        <w:t>Provide exceptional customer service in a fast-paced retail environment.</w:t>
      </w:r>
    </w:p>
    <w:p w14:paraId="54ED404C" w14:textId="77777777" w:rsidR="00D3576E" w:rsidRDefault="00D3576E" w:rsidP="00D3576E">
      <w:pPr>
        <w:pStyle w:val="ListBullet"/>
      </w:pPr>
      <w:r>
        <w:t>Collaborate across departments, utilizing software for efficient operations.</w:t>
      </w:r>
    </w:p>
    <w:p w14:paraId="2CC8816C" w14:textId="77777777" w:rsidR="00D3576E" w:rsidRDefault="00D3576E" w:rsidP="00D3576E">
      <w:pPr>
        <w:pStyle w:val="ListBullet"/>
      </w:pPr>
      <w:r>
        <w:t>Maintain cleanliness, safety, and quality standards.</w:t>
      </w:r>
    </w:p>
    <w:p w14:paraId="308D2584" w14:textId="2B9D71F7" w:rsidR="00003455" w:rsidRDefault="00D3576E" w:rsidP="00003455">
      <w:pPr>
        <w:pStyle w:val="ListBullet"/>
      </w:pPr>
      <w:r>
        <w:t>Proactively address issues, contributing to efficient order processing.</w:t>
      </w:r>
    </w:p>
    <w:p w14:paraId="31E5059B" w14:textId="311C5222" w:rsidR="00F41BEE" w:rsidRPr="00212C5B" w:rsidRDefault="004236D0" w:rsidP="006E0605">
      <w:pPr>
        <w:pStyle w:val="Heading2"/>
        <w:rPr>
          <w:lang w:val="en-CA"/>
        </w:rPr>
      </w:pPr>
      <w:r>
        <w:t>Azenha Do Mar</w:t>
      </w:r>
      <w:r w:rsidR="00D3576E">
        <w:t xml:space="preserve"> | </w:t>
      </w:r>
      <w:r w:rsidR="00212C5B" w:rsidRPr="00212C5B">
        <w:rPr>
          <w:bCs/>
          <w:lang w:val="en-CA"/>
        </w:rPr>
        <w:t>Waiter</w:t>
      </w:r>
      <w:r w:rsidR="00003455">
        <w:tab/>
      </w:r>
      <w:r w:rsidR="00D3576E">
        <w:t>Dec 202</w:t>
      </w:r>
      <w:r w:rsidR="00AE2599">
        <w:t>0</w:t>
      </w:r>
      <w:r w:rsidR="00D3576E">
        <w:t xml:space="preserve"> – Sept 202</w:t>
      </w:r>
      <w:r w:rsidR="00AE2599">
        <w:t>2</w:t>
      </w:r>
    </w:p>
    <w:p w14:paraId="3276330A" w14:textId="77777777" w:rsidR="00796BED" w:rsidRDefault="00796BED" w:rsidP="00796BED">
      <w:pPr>
        <w:pStyle w:val="ListBullet"/>
        <w:rPr>
          <w:lang w:val="en-CA" w:eastAsia="en-CA"/>
        </w:rPr>
      </w:pPr>
      <w:r w:rsidRPr="00796BED">
        <w:rPr>
          <w:lang w:val="en-CA" w:eastAsia="en-CA"/>
        </w:rPr>
        <w:t>Provided high-quality customer service in a busy dining environment.</w:t>
      </w:r>
    </w:p>
    <w:p w14:paraId="5AF9EC85" w14:textId="5B2EEE3B" w:rsidR="00F17AFF" w:rsidRPr="00796BED" w:rsidRDefault="00F17AFF" w:rsidP="00796BED">
      <w:pPr>
        <w:pStyle w:val="ListBullet"/>
        <w:rPr>
          <w:lang w:val="en-CA" w:eastAsia="en-CA"/>
        </w:rPr>
      </w:pPr>
      <w:r w:rsidRPr="00796BED">
        <w:rPr>
          <w:lang w:val="en-CA" w:eastAsia="en-CA"/>
        </w:rPr>
        <w:t>Maintained professionalism and adhered to restaurant policies</w:t>
      </w:r>
    </w:p>
    <w:p w14:paraId="6019A411" w14:textId="77777777" w:rsidR="00E52062" w:rsidRPr="00E52062" w:rsidRDefault="00E52062" w:rsidP="00E52062">
      <w:pPr>
        <w:pStyle w:val="ListBullet"/>
        <w:rPr>
          <w:lang w:val="en-CA" w:eastAsia="en-CA"/>
        </w:rPr>
      </w:pPr>
      <w:r w:rsidRPr="00E52062">
        <w:rPr>
          <w:lang w:val="en-CA" w:eastAsia="en-CA"/>
        </w:rPr>
        <w:t>Suggested additional items to enhance customer experience and increase sales</w:t>
      </w:r>
    </w:p>
    <w:p w14:paraId="4BEB9B4E" w14:textId="77777777" w:rsidR="00E52062" w:rsidRPr="00E52062" w:rsidRDefault="00E52062" w:rsidP="00E52062">
      <w:pPr>
        <w:pStyle w:val="ListBullet"/>
        <w:rPr>
          <w:lang w:val="en-CA" w:eastAsia="en-CA"/>
        </w:rPr>
      </w:pPr>
      <w:r w:rsidRPr="00E52062">
        <w:rPr>
          <w:lang w:val="en-CA" w:eastAsia="en-CA"/>
        </w:rPr>
        <w:t>Ensured order accuracy and presentation standards</w:t>
      </w:r>
    </w:p>
    <w:p w14:paraId="633DFE9B" w14:textId="522E7328" w:rsidR="00F164E3" w:rsidRPr="00182BE1" w:rsidRDefault="00182BE1" w:rsidP="00F164E3">
      <w:pPr>
        <w:pStyle w:val="Heading2"/>
        <w:rPr>
          <w:lang w:val="en-CA"/>
        </w:rPr>
      </w:pPr>
      <w:r>
        <w:t xml:space="preserve">Chinese Shop </w:t>
      </w:r>
      <w:r w:rsidR="00F164E3">
        <w:t xml:space="preserve">| </w:t>
      </w:r>
      <w:r w:rsidRPr="00182BE1">
        <w:rPr>
          <w:bCs/>
          <w:lang w:val="en-CA"/>
        </w:rPr>
        <w:t>Sales Associate</w:t>
      </w:r>
      <w:r w:rsidR="00F164E3">
        <w:tab/>
      </w:r>
      <w:r w:rsidR="0019022D">
        <w:t>Jan</w:t>
      </w:r>
      <w:r w:rsidR="00F164E3">
        <w:t xml:space="preserve"> 20</w:t>
      </w:r>
      <w:r w:rsidR="00AE2599">
        <w:t>17</w:t>
      </w:r>
      <w:r w:rsidR="00F164E3">
        <w:t xml:space="preserve"> – </w:t>
      </w:r>
      <w:r w:rsidR="0019022D">
        <w:t>Nov</w:t>
      </w:r>
      <w:r w:rsidR="00F164E3">
        <w:t xml:space="preserve"> 20</w:t>
      </w:r>
      <w:r w:rsidR="00AE2599">
        <w:t>19</w:t>
      </w:r>
    </w:p>
    <w:p w14:paraId="16C6ED5D" w14:textId="77777777" w:rsidR="00EA0D3B" w:rsidRPr="00EA0D3B" w:rsidRDefault="00EA0D3B" w:rsidP="00EA0D3B">
      <w:pPr>
        <w:pStyle w:val="ListBullet"/>
        <w:rPr>
          <w:lang w:val="en-CA" w:eastAsia="en-CA"/>
        </w:rPr>
      </w:pPr>
      <w:r w:rsidRPr="00EA0D3B">
        <w:rPr>
          <w:lang w:val="en-CA" w:eastAsia="en-CA"/>
        </w:rPr>
        <w:t>Assisted customers with inquiries and provided product recommendations</w:t>
      </w:r>
    </w:p>
    <w:p w14:paraId="3AFE588F" w14:textId="77777777" w:rsidR="00EA0D3B" w:rsidRPr="00EA0D3B" w:rsidRDefault="00EA0D3B" w:rsidP="00EA0D3B">
      <w:pPr>
        <w:pStyle w:val="ListBullet"/>
        <w:rPr>
          <w:lang w:val="en-CA" w:eastAsia="en-CA"/>
        </w:rPr>
      </w:pPr>
      <w:r w:rsidRPr="00EA0D3B">
        <w:rPr>
          <w:lang w:val="en-CA" w:eastAsia="en-CA"/>
        </w:rPr>
        <w:t>Developed strong communication and problem-solving skills</w:t>
      </w:r>
    </w:p>
    <w:p w14:paraId="4FFF6FCD" w14:textId="77777777" w:rsidR="00EA0D3B" w:rsidRDefault="00EA0D3B" w:rsidP="00EA0D3B">
      <w:pPr>
        <w:pStyle w:val="ListBullet"/>
        <w:rPr>
          <w:lang w:val="en-CA" w:eastAsia="en-CA"/>
        </w:rPr>
      </w:pPr>
      <w:r w:rsidRPr="00EA0D3B">
        <w:rPr>
          <w:lang w:val="en-CA" w:eastAsia="en-CA"/>
        </w:rPr>
        <w:t>Paid attention to customer preferences to tailor solutions effectively</w:t>
      </w:r>
    </w:p>
    <w:p w14:paraId="36F0F92D" w14:textId="5809771E" w:rsidR="00B713B4" w:rsidRPr="00B713B4" w:rsidRDefault="00B713B4" w:rsidP="00B713B4">
      <w:pPr>
        <w:pStyle w:val="ListBullet"/>
        <w:rPr>
          <w:lang w:val="en-CA" w:eastAsia="en-CA"/>
        </w:rPr>
      </w:pPr>
      <w:r w:rsidRPr="00B713B4">
        <w:rPr>
          <w:lang w:val="en-CA" w:eastAsia="en-CA"/>
        </w:rPr>
        <w:t>Managed inventory and maintained store cleanliness.</w:t>
      </w:r>
    </w:p>
    <w:p w14:paraId="13A9C9E4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69F2C159F6464E04A95D3281C4E17ED6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73B2F2E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87C2E2B" wp14:editId="2F0410AC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BE4E0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1CDE1C" w14:textId="4F562D5E" w:rsidR="00F41BEE" w:rsidRPr="00CA74C6" w:rsidRDefault="00D537AD" w:rsidP="006E0605">
      <w:pPr>
        <w:pStyle w:val="Heading2"/>
        <w:rPr>
          <w:lang w:val="en-CA"/>
        </w:rPr>
      </w:pPr>
      <w:r w:rsidRPr="00D537AD">
        <w:rPr>
          <w:lang w:val="en-CA"/>
        </w:rPr>
        <w:t>University of Prince Edward Island</w:t>
      </w:r>
      <w:r w:rsidR="001F328B">
        <w:t xml:space="preserve">, </w:t>
      </w:r>
      <w:r w:rsidR="00CA74C6" w:rsidRPr="00CA74C6">
        <w:rPr>
          <w:bCs/>
          <w:lang w:val="en-CA"/>
        </w:rPr>
        <w:t>Biology</w:t>
      </w:r>
      <w:r w:rsidR="00003455">
        <w:tab/>
      </w:r>
      <w:r w:rsidR="001F328B">
        <w:t>Sept 2023</w:t>
      </w:r>
      <w:r w:rsidR="005858A1">
        <w:t xml:space="preserve"> – Present </w:t>
      </w:r>
    </w:p>
    <w:p w14:paraId="0991860B" w14:textId="07EA0223" w:rsidR="00003455" w:rsidRDefault="004F3B2A" w:rsidP="00003455">
      <w:pPr>
        <w:rPr>
          <w:lang w:val="en-CA"/>
        </w:rPr>
      </w:pPr>
      <w:r>
        <w:t xml:space="preserve">Undergraduate, </w:t>
      </w:r>
      <w:r w:rsidRPr="004F3B2A">
        <w:rPr>
          <w:bCs/>
          <w:lang w:val="en-CA"/>
        </w:rPr>
        <w:t>Bachelor of Science in Biology</w:t>
      </w:r>
    </w:p>
    <w:p w14:paraId="6E52B604" w14:textId="77777777" w:rsidR="00AE2599" w:rsidRPr="00F51667" w:rsidRDefault="00AE2599" w:rsidP="00003455">
      <w:pPr>
        <w:rPr>
          <w:lang w:val="en-CA"/>
        </w:rPr>
      </w:pPr>
    </w:p>
    <w:p w14:paraId="2ED01410" w14:textId="04C5C9FE" w:rsidR="00F41BEE" w:rsidRPr="009A34B4" w:rsidRDefault="009A34B4" w:rsidP="006E0605">
      <w:pPr>
        <w:pStyle w:val="Heading2"/>
        <w:rPr>
          <w:lang w:val="en-CA"/>
        </w:rPr>
      </w:pPr>
      <w:r w:rsidRPr="009A34B4">
        <w:rPr>
          <w:bCs/>
          <w:lang w:val="en-CA"/>
        </w:rPr>
        <w:t>Secondary School</w:t>
      </w:r>
      <w:r w:rsidR="00D62219">
        <w:rPr>
          <w:bCs/>
          <w:lang w:val="en-CA"/>
        </w:rPr>
        <w:t xml:space="preserve">, </w:t>
      </w:r>
      <w:r w:rsidRPr="009A34B4">
        <w:rPr>
          <w:bCs/>
          <w:lang w:val="en-CA"/>
        </w:rPr>
        <w:t>Science and Technology</w:t>
      </w:r>
      <w:r w:rsidR="00003455">
        <w:tab/>
      </w:r>
      <w:r w:rsidR="005858A1">
        <w:t>Feb 2019 – Apr 202</w:t>
      </w:r>
      <w:r w:rsidR="00D62219">
        <w:t>2</w:t>
      </w:r>
    </w:p>
    <w:p w14:paraId="7B2B3D82" w14:textId="07CF1FD2" w:rsidR="00003455" w:rsidRDefault="009A34B4" w:rsidP="00003455">
      <w:r>
        <w:t>High School</w:t>
      </w:r>
    </w:p>
    <w:p w14:paraId="26C1F8E1" w14:textId="77777777" w:rsidR="00FD6DFF" w:rsidRDefault="00FD6DFF" w:rsidP="00003455"/>
    <w:p w14:paraId="070CA392" w14:textId="1D16A6B8" w:rsidR="00FD6DFF" w:rsidRPr="00653D69" w:rsidRDefault="00653D69" w:rsidP="00FD6DFF">
      <w:pPr>
        <w:pStyle w:val="Heading1"/>
        <w:rPr>
          <w:bCs/>
          <w:lang w:val="en-CA"/>
        </w:rPr>
      </w:pPr>
      <w:r w:rsidRPr="00653D69">
        <w:rPr>
          <w:bCs/>
          <w:lang w:val="en-CA"/>
        </w:rPr>
        <w:lastRenderedPageBreak/>
        <w:t>Certifications &amp; Training</w:t>
      </w:r>
    </w:p>
    <w:p w14:paraId="0AEBDEC6" w14:textId="77777777" w:rsidR="00FD6DFF" w:rsidRPr="00003455" w:rsidRDefault="00FD6DFF" w:rsidP="00FD6DF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E64196B" wp14:editId="012FD94B">
                <wp:extent cx="5943600" cy="0"/>
                <wp:effectExtent l="0" t="0" r="0" b="0"/>
                <wp:docPr id="82850014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1FA77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B6406D" w14:textId="77777777" w:rsidR="00267D73" w:rsidRPr="00267D73" w:rsidRDefault="00267D73" w:rsidP="00267D73">
      <w:pPr>
        <w:pStyle w:val="ListBullet"/>
        <w:numPr>
          <w:ilvl w:val="0"/>
          <w:numId w:val="23"/>
        </w:numPr>
        <w:jc w:val="both"/>
        <w:rPr>
          <w:lang w:val="en-CA"/>
        </w:rPr>
      </w:pPr>
      <w:r w:rsidRPr="00267D73">
        <w:rPr>
          <w:lang w:val="en-CA"/>
        </w:rPr>
        <w:t>Laboratory Safety Training – UPEI, 2023</w:t>
      </w:r>
    </w:p>
    <w:p w14:paraId="12D276A2" w14:textId="77777777" w:rsidR="00267D73" w:rsidRPr="00267D73" w:rsidRDefault="00267D73" w:rsidP="00267D73">
      <w:pPr>
        <w:pStyle w:val="ListBullet"/>
        <w:numPr>
          <w:ilvl w:val="0"/>
          <w:numId w:val="23"/>
        </w:numPr>
        <w:jc w:val="both"/>
        <w:rPr>
          <w:lang w:val="en-CA"/>
        </w:rPr>
      </w:pPr>
      <w:r w:rsidRPr="00267D73">
        <w:rPr>
          <w:lang w:val="en-CA"/>
        </w:rPr>
        <w:t>WHMIS Certification</w:t>
      </w:r>
    </w:p>
    <w:p w14:paraId="0D6216AD" w14:textId="26CA5A2C" w:rsidR="00FD6DFF" w:rsidRPr="00267D73" w:rsidRDefault="00267D73" w:rsidP="00003455">
      <w:pPr>
        <w:pStyle w:val="ListBullet"/>
        <w:numPr>
          <w:ilvl w:val="0"/>
          <w:numId w:val="23"/>
        </w:numPr>
        <w:jc w:val="both"/>
        <w:rPr>
          <w:lang w:val="en-CA"/>
        </w:rPr>
      </w:pPr>
      <w:r w:rsidRPr="00267D73">
        <w:rPr>
          <w:lang w:val="en-CA"/>
        </w:rPr>
        <w:t>First Aid &amp; CPR Certification</w:t>
      </w:r>
    </w:p>
    <w:p w14:paraId="44E38B1A" w14:textId="77777777" w:rsidR="00F41BEE" w:rsidRDefault="00000000" w:rsidP="00D52131">
      <w:pPr>
        <w:pStyle w:val="Heading1"/>
      </w:pPr>
      <w:sdt>
        <w:sdtPr>
          <w:id w:val="592895854"/>
          <w:placeholder>
            <w:docPart w:val="D6AAD388147C4B14A609FB8445129F0D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713C77D4" w14:textId="5DDBF621" w:rsidR="00F41BEE" w:rsidRPr="00D47D48" w:rsidRDefault="00003455" w:rsidP="00D47D4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006349" wp14:editId="0BEDC855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98672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  <w:r w:rsidR="00F41BEE">
        <w:t xml:space="preserve">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D48" w14:paraId="3AC39ED0" w14:textId="77777777" w:rsidTr="000D5282">
        <w:tc>
          <w:tcPr>
            <w:tcW w:w="3116" w:type="dxa"/>
            <w:vAlign w:val="center"/>
          </w:tcPr>
          <w:p w14:paraId="7B394651" w14:textId="5AEF507F" w:rsidR="00D47D48" w:rsidRDefault="006E4431" w:rsidP="000D5282">
            <w:pPr>
              <w:pStyle w:val="ListBullet"/>
              <w:numPr>
                <w:ilvl w:val="0"/>
                <w:numId w:val="0"/>
              </w:numPr>
            </w:pPr>
            <w:r>
              <w:t xml:space="preserve">Time </w:t>
            </w:r>
            <w:sdt>
              <w:sdtPr>
                <w:id w:val="-1005895726"/>
                <w:placeholder>
                  <w:docPart w:val="24D3664FBA42406393B14C63538D3BA6"/>
                </w:placeholder>
                <w:temporary/>
                <w:showingPlcHdr/>
                <w15:appearance w15:val="hidden"/>
              </w:sdtPr>
              <w:sdtContent>
                <w:r w:rsidR="00D47D48">
                  <w:t>Management</w:t>
                </w:r>
              </w:sdtContent>
            </w:sdt>
          </w:p>
        </w:tc>
        <w:tc>
          <w:tcPr>
            <w:tcW w:w="3117" w:type="dxa"/>
            <w:vAlign w:val="center"/>
          </w:tcPr>
          <w:p w14:paraId="5F4B95F9" w14:textId="0114E2EB" w:rsidR="00D47D48" w:rsidRDefault="00F51667" w:rsidP="000D5282">
            <w:pPr>
              <w:pStyle w:val="ListBullet"/>
              <w:numPr>
                <w:ilvl w:val="0"/>
                <w:numId w:val="0"/>
              </w:numPr>
            </w:pPr>
            <w:r>
              <w:t>Microsoft Office</w:t>
            </w:r>
          </w:p>
        </w:tc>
        <w:tc>
          <w:tcPr>
            <w:tcW w:w="3117" w:type="dxa"/>
            <w:vAlign w:val="center"/>
          </w:tcPr>
          <w:p w14:paraId="71C557BB" w14:textId="63430AFA" w:rsidR="00D47D48" w:rsidRDefault="000D5282" w:rsidP="000D5282">
            <w:pPr>
              <w:pStyle w:val="ListBullet"/>
              <w:numPr>
                <w:ilvl w:val="0"/>
                <w:numId w:val="0"/>
              </w:numPr>
            </w:pPr>
            <w:r>
              <w:t>Windows</w:t>
            </w:r>
            <w:r w:rsidR="0044301F">
              <w:t xml:space="preserve"> OS</w:t>
            </w:r>
          </w:p>
        </w:tc>
      </w:tr>
      <w:tr w:rsidR="00D47D48" w14:paraId="004B9CA7" w14:textId="77777777" w:rsidTr="000D5282">
        <w:tc>
          <w:tcPr>
            <w:tcW w:w="3116" w:type="dxa"/>
            <w:vAlign w:val="center"/>
          </w:tcPr>
          <w:p w14:paraId="7DB07164" w14:textId="6BFC67F4" w:rsidR="00D47D48" w:rsidRDefault="00000000" w:rsidP="000D5282">
            <w:pPr>
              <w:pStyle w:val="ListBullet"/>
              <w:numPr>
                <w:ilvl w:val="0"/>
                <w:numId w:val="0"/>
              </w:numPr>
            </w:pPr>
            <w:sdt>
              <w:sdtPr>
                <w:id w:val="877672496"/>
                <w:placeholder>
                  <w:docPart w:val="AE380F5A96384A2EABD81BE0C1A13431"/>
                </w:placeholder>
                <w:temporary/>
                <w:showingPlcHdr/>
                <w15:appearance w15:val="hidden"/>
              </w:sdtPr>
              <w:sdtContent>
                <w:r w:rsidR="00D47D48">
                  <w:t>Problem solving</w:t>
                </w:r>
              </w:sdtContent>
            </w:sdt>
          </w:p>
        </w:tc>
        <w:tc>
          <w:tcPr>
            <w:tcW w:w="3117" w:type="dxa"/>
            <w:vAlign w:val="center"/>
          </w:tcPr>
          <w:p w14:paraId="74FB15BE" w14:textId="61347D0E" w:rsidR="00D47D48" w:rsidRDefault="000D5282" w:rsidP="000D5282">
            <w:pPr>
              <w:pStyle w:val="ListBullet"/>
              <w:numPr>
                <w:ilvl w:val="0"/>
                <w:numId w:val="0"/>
              </w:numPr>
            </w:pPr>
            <w:r>
              <w:t>HTML 5</w:t>
            </w:r>
          </w:p>
        </w:tc>
        <w:tc>
          <w:tcPr>
            <w:tcW w:w="3117" w:type="dxa"/>
            <w:vAlign w:val="center"/>
          </w:tcPr>
          <w:p w14:paraId="5F7E0325" w14:textId="101C3E73" w:rsidR="00D47D48" w:rsidRDefault="000D5282" w:rsidP="000D5282">
            <w:pPr>
              <w:pStyle w:val="ListBullet"/>
              <w:numPr>
                <w:ilvl w:val="0"/>
                <w:numId w:val="0"/>
              </w:numPr>
            </w:pPr>
            <w:r>
              <w:t>Linux</w:t>
            </w:r>
          </w:p>
        </w:tc>
      </w:tr>
      <w:tr w:rsidR="00D47D48" w14:paraId="5B8BF3ED" w14:textId="77777777" w:rsidTr="000D5282">
        <w:tc>
          <w:tcPr>
            <w:tcW w:w="3116" w:type="dxa"/>
            <w:vAlign w:val="center"/>
          </w:tcPr>
          <w:p w14:paraId="6FC56FF5" w14:textId="6D33FC5B" w:rsidR="00D47D48" w:rsidRDefault="00000000" w:rsidP="000D5282">
            <w:pPr>
              <w:pStyle w:val="ListBullet"/>
              <w:numPr>
                <w:ilvl w:val="0"/>
                <w:numId w:val="0"/>
              </w:numPr>
            </w:pPr>
            <w:sdt>
              <w:sdtPr>
                <w:id w:val="595759012"/>
                <w:placeholder>
                  <w:docPart w:val="77F7A9BB1B164151962AE8577253E5E1"/>
                </w:placeholder>
                <w:temporary/>
                <w:showingPlcHdr/>
                <w15:appearance w15:val="hidden"/>
              </w:sdtPr>
              <w:sdtContent>
                <w:r w:rsidR="00D47D48" w:rsidRPr="005338E9">
                  <w:t>Communication</w:t>
                </w:r>
              </w:sdtContent>
            </w:sdt>
          </w:p>
        </w:tc>
        <w:tc>
          <w:tcPr>
            <w:tcW w:w="3117" w:type="dxa"/>
            <w:vAlign w:val="center"/>
          </w:tcPr>
          <w:p w14:paraId="0464FA2D" w14:textId="2DDA18B2" w:rsidR="00D47D48" w:rsidRDefault="000D5282" w:rsidP="000D5282">
            <w:pPr>
              <w:pStyle w:val="ListBullet"/>
              <w:numPr>
                <w:ilvl w:val="0"/>
                <w:numId w:val="0"/>
              </w:numPr>
            </w:pPr>
            <w:r>
              <w:t>Office 365</w:t>
            </w:r>
          </w:p>
        </w:tc>
        <w:tc>
          <w:tcPr>
            <w:tcW w:w="3117" w:type="dxa"/>
            <w:vAlign w:val="center"/>
          </w:tcPr>
          <w:p w14:paraId="30DE4F10" w14:textId="490A8CF7" w:rsidR="00D47D48" w:rsidRDefault="000D5282" w:rsidP="000D5282">
            <w:pPr>
              <w:pStyle w:val="ListBullet"/>
              <w:numPr>
                <w:ilvl w:val="0"/>
                <w:numId w:val="0"/>
              </w:numPr>
            </w:pPr>
            <w:r>
              <w:t>Flexibility</w:t>
            </w:r>
          </w:p>
        </w:tc>
      </w:tr>
      <w:tr w:rsidR="00D47D48" w14:paraId="6D44E74F" w14:textId="77777777" w:rsidTr="000D5282">
        <w:tc>
          <w:tcPr>
            <w:tcW w:w="3116" w:type="dxa"/>
            <w:vAlign w:val="center"/>
          </w:tcPr>
          <w:p w14:paraId="2319A025" w14:textId="2FEADB13" w:rsidR="00D47D48" w:rsidRDefault="00E25C17" w:rsidP="000D5282">
            <w:pPr>
              <w:pStyle w:val="ListBullet"/>
              <w:numPr>
                <w:ilvl w:val="0"/>
                <w:numId w:val="0"/>
              </w:numPr>
            </w:pPr>
            <w:r>
              <w:t>Teamwork</w:t>
            </w:r>
          </w:p>
        </w:tc>
        <w:tc>
          <w:tcPr>
            <w:tcW w:w="3117" w:type="dxa"/>
            <w:vAlign w:val="center"/>
          </w:tcPr>
          <w:p w14:paraId="29216523" w14:textId="0176CB5A" w:rsidR="00D47D48" w:rsidRDefault="000D5282" w:rsidP="000D5282">
            <w:pPr>
              <w:pStyle w:val="ListBullet"/>
              <w:numPr>
                <w:ilvl w:val="0"/>
                <w:numId w:val="0"/>
              </w:numPr>
            </w:pPr>
            <w:r>
              <w:t>CSS</w:t>
            </w:r>
          </w:p>
        </w:tc>
        <w:tc>
          <w:tcPr>
            <w:tcW w:w="3117" w:type="dxa"/>
            <w:vAlign w:val="center"/>
          </w:tcPr>
          <w:p w14:paraId="0131C450" w14:textId="4346B40C" w:rsidR="00D47D48" w:rsidRDefault="0044301F" w:rsidP="000D5282">
            <w:pPr>
              <w:pStyle w:val="ListBullet"/>
              <w:numPr>
                <w:ilvl w:val="0"/>
                <w:numId w:val="0"/>
              </w:numPr>
            </w:pPr>
            <w:r>
              <w:t>Quick learner</w:t>
            </w:r>
          </w:p>
        </w:tc>
      </w:tr>
    </w:tbl>
    <w:p w14:paraId="3BBCB5EA" w14:textId="305F3E83" w:rsidR="00803EBB" w:rsidRDefault="00803EBB" w:rsidP="00803EBB">
      <w:pPr>
        <w:pStyle w:val="Heading1"/>
      </w:pPr>
      <w:r>
        <w:t>References</w:t>
      </w:r>
    </w:p>
    <w:p w14:paraId="519BACA2" w14:textId="77777777" w:rsidR="00803EBB" w:rsidRPr="00003455" w:rsidRDefault="00803EBB" w:rsidP="00803EB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7D23407" wp14:editId="26229722">
                <wp:extent cx="5943600" cy="0"/>
                <wp:effectExtent l="0" t="0" r="0" b="0"/>
                <wp:docPr id="147966377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C5FF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EE724C6" w14:textId="3017E320" w:rsidR="00D47D48" w:rsidRDefault="00803EBB" w:rsidP="00803EBB">
      <w:pPr>
        <w:pStyle w:val="ListBullet"/>
        <w:numPr>
          <w:ilvl w:val="0"/>
          <w:numId w:val="0"/>
        </w:numPr>
        <w:jc w:val="both"/>
      </w:pPr>
      <w:r w:rsidRPr="00803EBB">
        <w:t>Professional references available upon request</w:t>
      </w:r>
    </w:p>
    <w:sectPr w:rsidR="00D47D48" w:rsidSect="00860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440D0" w14:textId="77777777" w:rsidR="00F414DC" w:rsidRDefault="00F414DC">
      <w:pPr>
        <w:spacing w:after="0"/>
      </w:pPr>
      <w:r>
        <w:separator/>
      </w:r>
    </w:p>
  </w:endnote>
  <w:endnote w:type="continuationSeparator" w:id="0">
    <w:p w14:paraId="1B5BCF65" w14:textId="77777777" w:rsidR="00F414DC" w:rsidRDefault="00F414DC">
      <w:pPr>
        <w:spacing w:after="0"/>
      </w:pPr>
      <w:r>
        <w:continuationSeparator/>
      </w:r>
    </w:p>
  </w:endnote>
  <w:endnote w:type="continuationNotice" w:id="1">
    <w:p w14:paraId="49528E80" w14:textId="77777777" w:rsidR="00F414DC" w:rsidRDefault="00F414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A4612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42A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B1487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D121D" w14:textId="77777777" w:rsidR="00F414DC" w:rsidRDefault="00F414DC">
      <w:pPr>
        <w:spacing w:after="0"/>
      </w:pPr>
      <w:r>
        <w:separator/>
      </w:r>
    </w:p>
  </w:footnote>
  <w:footnote w:type="continuationSeparator" w:id="0">
    <w:p w14:paraId="4BCD2539" w14:textId="77777777" w:rsidR="00F414DC" w:rsidRDefault="00F414DC">
      <w:pPr>
        <w:spacing w:after="0"/>
      </w:pPr>
      <w:r>
        <w:continuationSeparator/>
      </w:r>
    </w:p>
  </w:footnote>
  <w:footnote w:type="continuationNotice" w:id="1">
    <w:p w14:paraId="3000061B" w14:textId="77777777" w:rsidR="00F414DC" w:rsidRDefault="00F414D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F0462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471A2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456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62978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156BFB"/>
    <w:multiLevelType w:val="hybridMultilevel"/>
    <w:tmpl w:val="B008BD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93733"/>
    <w:multiLevelType w:val="hybridMultilevel"/>
    <w:tmpl w:val="D2E40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34C63"/>
    <w:multiLevelType w:val="multilevel"/>
    <w:tmpl w:val="668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420E1E"/>
    <w:multiLevelType w:val="hybridMultilevel"/>
    <w:tmpl w:val="2C4476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1452479155">
    <w:abstractNumId w:val="11"/>
  </w:num>
  <w:num w:numId="21" w16cid:durableId="1340505508">
    <w:abstractNumId w:val="10"/>
  </w:num>
  <w:num w:numId="22" w16cid:durableId="1308513746">
    <w:abstractNumId w:val="15"/>
  </w:num>
  <w:num w:numId="23" w16cid:durableId="65761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03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938"/>
    <w:rsid w:val="0009195F"/>
    <w:rsid w:val="000D1AAE"/>
    <w:rsid w:val="000D355D"/>
    <w:rsid w:val="000D5282"/>
    <w:rsid w:val="001046AC"/>
    <w:rsid w:val="0011008C"/>
    <w:rsid w:val="00111371"/>
    <w:rsid w:val="001172E5"/>
    <w:rsid w:val="001274B5"/>
    <w:rsid w:val="0013299A"/>
    <w:rsid w:val="00140528"/>
    <w:rsid w:val="001433E3"/>
    <w:rsid w:val="0016014D"/>
    <w:rsid w:val="001608CC"/>
    <w:rsid w:val="0018191F"/>
    <w:rsid w:val="00181FE7"/>
    <w:rsid w:val="001823F1"/>
    <w:rsid w:val="00182BE1"/>
    <w:rsid w:val="00186230"/>
    <w:rsid w:val="0019022D"/>
    <w:rsid w:val="001D4B58"/>
    <w:rsid w:val="001F328B"/>
    <w:rsid w:val="00200572"/>
    <w:rsid w:val="00212C5B"/>
    <w:rsid w:val="00262033"/>
    <w:rsid w:val="00267D7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2960"/>
    <w:rsid w:val="00357FD0"/>
    <w:rsid w:val="003630D5"/>
    <w:rsid w:val="00374627"/>
    <w:rsid w:val="00380722"/>
    <w:rsid w:val="00394A6D"/>
    <w:rsid w:val="003B2143"/>
    <w:rsid w:val="003C14A1"/>
    <w:rsid w:val="003C38F0"/>
    <w:rsid w:val="003E5C33"/>
    <w:rsid w:val="003F19B9"/>
    <w:rsid w:val="00400FD0"/>
    <w:rsid w:val="0040118E"/>
    <w:rsid w:val="00420DE9"/>
    <w:rsid w:val="004236D0"/>
    <w:rsid w:val="00433CD1"/>
    <w:rsid w:val="0044301F"/>
    <w:rsid w:val="00445933"/>
    <w:rsid w:val="004476A1"/>
    <w:rsid w:val="004476B0"/>
    <w:rsid w:val="004A4BFA"/>
    <w:rsid w:val="004C41D2"/>
    <w:rsid w:val="004D433E"/>
    <w:rsid w:val="004E47F6"/>
    <w:rsid w:val="004E6381"/>
    <w:rsid w:val="004F034A"/>
    <w:rsid w:val="004F305A"/>
    <w:rsid w:val="004F3B2A"/>
    <w:rsid w:val="004F7524"/>
    <w:rsid w:val="00504FB9"/>
    <w:rsid w:val="005114E7"/>
    <w:rsid w:val="005338E9"/>
    <w:rsid w:val="00536083"/>
    <w:rsid w:val="00542008"/>
    <w:rsid w:val="005463C0"/>
    <w:rsid w:val="0055603B"/>
    <w:rsid w:val="00571011"/>
    <w:rsid w:val="00582E2D"/>
    <w:rsid w:val="005858A1"/>
    <w:rsid w:val="005930F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3D69"/>
    <w:rsid w:val="006734FD"/>
    <w:rsid w:val="00692F19"/>
    <w:rsid w:val="006953A2"/>
    <w:rsid w:val="006A3D6F"/>
    <w:rsid w:val="006B4315"/>
    <w:rsid w:val="006D236F"/>
    <w:rsid w:val="006E0605"/>
    <w:rsid w:val="006E401C"/>
    <w:rsid w:val="006E4431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96BED"/>
    <w:rsid w:val="007A7186"/>
    <w:rsid w:val="007D00B3"/>
    <w:rsid w:val="00803EBB"/>
    <w:rsid w:val="00824550"/>
    <w:rsid w:val="008406FF"/>
    <w:rsid w:val="0084136C"/>
    <w:rsid w:val="00855CA3"/>
    <w:rsid w:val="008608CD"/>
    <w:rsid w:val="0086325C"/>
    <w:rsid w:val="00873549"/>
    <w:rsid w:val="00886378"/>
    <w:rsid w:val="00886E4A"/>
    <w:rsid w:val="008916B6"/>
    <w:rsid w:val="008A6C48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5C4A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1EB9"/>
    <w:rsid w:val="009A34B4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43E0"/>
    <w:rsid w:val="00A00679"/>
    <w:rsid w:val="00A249B7"/>
    <w:rsid w:val="00A36F7A"/>
    <w:rsid w:val="00A549FF"/>
    <w:rsid w:val="00A6287F"/>
    <w:rsid w:val="00A7066C"/>
    <w:rsid w:val="00A70EFD"/>
    <w:rsid w:val="00A8131A"/>
    <w:rsid w:val="00AA2091"/>
    <w:rsid w:val="00AB2C3D"/>
    <w:rsid w:val="00AE2599"/>
    <w:rsid w:val="00AF3073"/>
    <w:rsid w:val="00B063E6"/>
    <w:rsid w:val="00B15C87"/>
    <w:rsid w:val="00B203B6"/>
    <w:rsid w:val="00B35070"/>
    <w:rsid w:val="00B430AF"/>
    <w:rsid w:val="00B43303"/>
    <w:rsid w:val="00B5201C"/>
    <w:rsid w:val="00B5257D"/>
    <w:rsid w:val="00B610B1"/>
    <w:rsid w:val="00B63E5A"/>
    <w:rsid w:val="00B713B4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A74C6"/>
    <w:rsid w:val="00CC38D4"/>
    <w:rsid w:val="00CC75DB"/>
    <w:rsid w:val="00D016ED"/>
    <w:rsid w:val="00D05F48"/>
    <w:rsid w:val="00D241A0"/>
    <w:rsid w:val="00D33143"/>
    <w:rsid w:val="00D3576E"/>
    <w:rsid w:val="00D37D67"/>
    <w:rsid w:val="00D4111F"/>
    <w:rsid w:val="00D450BF"/>
    <w:rsid w:val="00D468C9"/>
    <w:rsid w:val="00D47D48"/>
    <w:rsid w:val="00D52131"/>
    <w:rsid w:val="00D537AD"/>
    <w:rsid w:val="00D56207"/>
    <w:rsid w:val="00D62219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25C17"/>
    <w:rsid w:val="00E321B6"/>
    <w:rsid w:val="00E45F8D"/>
    <w:rsid w:val="00E52062"/>
    <w:rsid w:val="00E71047"/>
    <w:rsid w:val="00E726F0"/>
    <w:rsid w:val="00E80EF1"/>
    <w:rsid w:val="00EA0D3B"/>
    <w:rsid w:val="00EA2B92"/>
    <w:rsid w:val="00EC12CE"/>
    <w:rsid w:val="00ED598E"/>
    <w:rsid w:val="00ED7FEB"/>
    <w:rsid w:val="00EE25F3"/>
    <w:rsid w:val="00EE4161"/>
    <w:rsid w:val="00EE7601"/>
    <w:rsid w:val="00F164E3"/>
    <w:rsid w:val="00F17AFF"/>
    <w:rsid w:val="00F37140"/>
    <w:rsid w:val="00F40303"/>
    <w:rsid w:val="00F414DC"/>
    <w:rsid w:val="00F41BEE"/>
    <w:rsid w:val="00F51667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FE2B"/>
  <w15:chartTrackingRefBased/>
  <w15:docId w15:val="{92AC22B4-9B6D-4688-9607-CA588D96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DFF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618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753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344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0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975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7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2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11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00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96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104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460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258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5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1025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7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3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15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162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541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b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F355A58A72456DA2E7242B5E81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B289-9D03-47BC-91FD-0DED2899A266}"/>
      </w:docPartPr>
      <w:docPartBody>
        <w:p w:rsidR="00D43C3B" w:rsidRDefault="00D43C3B">
          <w:pPr>
            <w:pStyle w:val="BCF355A58A72456DA2E7242B5E81A986"/>
          </w:pPr>
          <w:r>
            <w:t>Experience</w:t>
          </w:r>
        </w:p>
      </w:docPartBody>
    </w:docPart>
    <w:docPart>
      <w:docPartPr>
        <w:name w:val="69F2C159F6464E04A95D3281C4E1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5DB4E-6E87-411F-96C8-5E9C68E1587D}"/>
      </w:docPartPr>
      <w:docPartBody>
        <w:p w:rsidR="00D43C3B" w:rsidRDefault="00D43C3B">
          <w:pPr>
            <w:pStyle w:val="69F2C159F6464E04A95D3281C4E17ED6"/>
          </w:pPr>
          <w:r>
            <w:t>Education</w:t>
          </w:r>
        </w:p>
      </w:docPartBody>
    </w:docPart>
    <w:docPart>
      <w:docPartPr>
        <w:name w:val="D6AAD388147C4B14A609FB8445129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C5A0B-3655-400E-9E7D-3A33D083D914}"/>
      </w:docPartPr>
      <w:docPartBody>
        <w:p w:rsidR="00D43C3B" w:rsidRDefault="00D43C3B">
          <w:pPr>
            <w:pStyle w:val="D6AAD388147C4B14A609FB8445129F0D"/>
          </w:pPr>
          <w:r>
            <w:t>Skills &amp; abilities</w:t>
          </w:r>
        </w:p>
      </w:docPartBody>
    </w:docPart>
    <w:docPart>
      <w:docPartPr>
        <w:name w:val="24D3664FBA42406393B14C63538D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06888-E995-4341-86DB-0F5E24CA0789}"/>
      </w:docPartPr>
      <w:docPartBody>
        <w:p w:rsidR="00D43C3B" w:rsidRDefault="00D43C3B" w:rsidP="00D43C3B">
          <w:pPr>
            <w:pStyle w:val="24D3664FBA42406393B14C63538D3BA6"/>
          </w:pPr>
          <w:r>
            <w:t>Management</w:t>
          </w:r>
        </w:p>
      </w:docPartBody>
    </w:docPart>
    <w:docPart>
      <w:docPartPr>
        <w:name w:val="AE380F5A96384A2EABD81BE0C1A13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DDB70-AAA2-4617-96AE-8B268D84F4B8}"/>
      </w:docPartPr>
      <w:docPartBody>
        <w:p w:rsidR="00D43C3B" w:rsidRDefault="00D43C3B" w:rsidP="00D43C3B">
          <w:pPr>
            <w:pStyle w:val="AE380F5A96384A2EABD81BE0C1A13431"/>
          </w:pPr>
          <w:r>
            <w:t>Problem solving</w:t>
          </w:r>
        </w:p>
      </w:docPartBody>
    </w:docPart>
    <w:docPart>
      <w:docPartPr>
        <w:name w:val="77F7A9BB1B164151962AE8577253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2FF54-FFEC-49F2-9F8C-39A212933C89}"/>
      </w:docPartPr>
      <w:docPartBody>
        <w:p w:rsidR="00D43C3B" w:rsidRDefault="00D43C3B" w:rsidP="00D43C3B">
          <w:pPr>
            <w:pStyle w:val="77F7A9BB1B164151962AE8577253E5E1"/>
          </w:pPr>
          <w:r w:rsidRPr="005338E9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3B"/>
    <w:rsid w:val="003E5C33"/>
    <w:rsid w:val="00451013"/>
    <w:rsid w:val="00680BF3"/>
    <w:rsid w:val="008E637E"/>
    <w:rsid w:val="00D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355A58A72456DA2E7242B5E81A986">
    <w:name w:val="BCF355A58A72456DA2E7242B5E81A986"/>
  </w:style>
  <w:style w:type="paragraph" w:customStyle="1" w:styleId="69F2C159F6464E04A95D3281C4E17ED6">
    <w:name w:val="69F2C159F6464E04A95D3281C4E17ED6"/>
  </w:style>
  <w:style w:type="paragraph" w:customStyle="1" w:styleId="D6AAD388147C4B14A609FB8445129F0D">
    <w:name w:val="D6AAD388147C4B14A609FB8445129F0D"/>
  </w:style>
  <w:style w:type="paragraph" w:customStyle="1" w:styleId="24D3664FBA42406393B14C63538D3BA6">
    <w:name w:val="24D3664FBA42406393B14C63538D3BA6"/>
    <w:rsid w:val="00D43C3B"/>
  </w:style>
  <w:style w:type="paragraph" w:customStyle="1" w:styleId="AE380F5A96384A2EABD81BE0C1A13431">
    <w:name w:val="AE380F5A96384A2EABD81BE0C1A13431"/>
    <w:rsid w:val="00D43C3B"/>
  </w:style>
  <w:style w:type="paragraph" w:customStyle="1" w:styleId="77F7A9BB1B164151962AE8577253E5E1">
    <w:name w:val="77F7A9BB1B164151962AE8577253E5E1"/>
    <w:rsid w:val="00D43C3B"/>
  </w:style>
  <w:style w:type="paragraph" w:customStyle="1" w:styleId="D818C79BAC444D9BBD6516C8E6AAFB04">
    <w:name w:val="D818C79BAC444D9BBD6516C8E6AAFB04"/>
    <w:rsid w:val="00D43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72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Shobhit Rajain</cp:lastModifiedBy>
  <cp:revision>30</cp:revision>
  <dcterms:created xsi:type="dcterms:W3CDTF">2023-12-05T19:39:00Z</dcterms:created>
  <dcterms:modified xsi:type="dcterms:W3CDTF">2025-02-16T14:20:00Z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